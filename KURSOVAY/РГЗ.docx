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color w:val="2E74B5" w:themeColor="accent1" w:themeShade="BF"/>
          <w:sz w:val="28"/>
          <w:szCs w:val="28"/>
          <w:lang w:val="en-US" w:eastAsia="en-US"/>
        </w:rPr>
        <w:id w:val="604855881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auto"/>
          <w:sz w:val="24"/>
          <w:szCs w:val="24"/>
          <w:lang w:val="ru-RU" w:eastAsia="ru-RU"/>
        </w:rPr>
      </w:sdtEndPr>
      <w:sdtContent>
        <w:p w:rsidR="000759C4" w:rsidRPr="00EE66EF" w:rsidRDefault="000759C4" w:rsidP="00704635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noProof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443DADB7" wp14:editId="0D3E192E">
                    <wp:simplePos x="0" y="0"/>
                    <wp:positionH relativeFrom="page">
                      <wp:posOffset>866775</wp:posOffset>
                    </wp:positionH>
                    <wp:positionV relativeFrom="margin">
                      <wp:align>top</wp:align>
                    </wp:positionV>
                    <wp:extent cx="6158865" cy="862965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8865" cy="862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40" w:after="56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sz w:val="32"/>
                                      <w:szCs w:val="28"/>
                                      <w:lang w:val="ru-RU" w:eastAsia="ru-RU"/>
                                    </w:rPr>
                                    <w:alias w:val="Название"/>
                                    <w:tag w:val=""/>
                                    <w:id w:val="1461377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8269B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32"/>
                                        <w:szCs w:val="28"/>
                                        <w:lang w:val="ru-RU" w:eastAsia="ru-RU"/>
                                      </w:rPr>
                                      <w:t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w:t>
                                    </w:r>
                                  </w:sdtContent>
                                </w:sdt>
                              </w:p>
                              <w:p w:rsidR="002F21D3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eastAsiaTheme="minorHAnsi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:rsidR="002F21D3" w:rsidRDefault="002F21D3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РОЗРАХУНКОВ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О-</w:t>
                                </w:r>
                                <w:r w:rsidRPr="00732108">
                                  <w:t xml:space="preserve"> </w:t>
                                </w:r>
                                <w:r w:rsidRPr="0073210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ГРАФІЧНЕ</w:t>
                                </w:r>
                                <w:r w:rsidRPr="007E7C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 xml:space="preserve"> ЗАВДАННЯ</w:t>
                                </w:r>
                              </w:p>
                              <w:p w:rsidR="002F21D3" w:rsidRPr="00DE69FF" w:rsidRDefault="002F21D3" w:rsidP="00EE66EF">
                                <w:pPr>
                                  <w:spacing w:line="360" w:lineRule="auto"/>
                                  <w:jc w:val="center"/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DE69FF"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lang w:val="uk-UA"/>
                                  </w:rPr>
                                  <w:t>(або КУРСОВА РОБОТА)</w:t>
                                </w:r>
                              </w:p>
                              <w:p w:rsidR="002F21D3" w:rsidRDefault="002F21D3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з дисципліни "</w:t>
                                </w:r>
                                <w:r w:rsidRPr="00DE69FF">
                                  <w:rPr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Програмування</w:t>
                                </w:r>
                                <w: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2F21D3" w:rsidRDefault="002F21D3" w:rsidP="00EE66EF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w:t xml:space="preserve">Тема </w:t>
                                </w:r>
                              </w:p>
                              <w:p w:rsidR="002F21D3" w:rsidRPr="00EE66EF" w:rsidRDefault="002F21D3" w:rsidP="00EE66EF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  <w:r w:rsidRPr="00EE66EF">
                                  <w:t xml:space="preserve"> </w:t>
                                </w:r>
                                <w:r w:rsidRPr="00794C94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24. Розбір вираження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>"</w:t>
                                </w: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Виконав студен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т</w:t>
                                </w:r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групи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КН-320г</w:t>
                                </w: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98269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Шабаш Ігор Володимирович</w:t>
                                </w:r>
                              </w:p>
                              <w:p w:rsidR="002F21D3" w:rsidRPr="005C625F" w:rsidRDefault="002F21D3" w:rsidP="00EE66EF">
                                <w:pPr>
                                  <w:spacing w:line="360" w:lineRule="auto"/>
                                  <w:jc w:val="right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25F"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Керівник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  <w:t xml:space="preserve">РГЗ </w:t>
                                </w:r>
                                <w:r w:rsidRPr="00732108">
                                  <w:rPr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(або проекту)</w:t>
                                </w:r>
                              </w:p>
                              <w:p w:rsidR="002F21D3" w:rsidRPr="0098269B" w:rsidRDefault="002F21D3" w:rsidP="00EE66EF">
                                <w:pPr>
                                  <w:shd w:val="clear" w:color="auto" w:fill="FFFFFF"/>
                                  <w:spacing w:line="360" w:lineRule="auto"/>
                                  <w:jc w:val="right"/>
                                  <w:textAlignment w:val="baseline"/>
                                  <w:rPr>
                                    <w:color w:val="323130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EE66EF">
                                  <w:rPr>
                                    <w:color w:val="323130"/>
                                    <w:sz w:val="28"/>
                                    <w:szCs w:val="28"/>
                                  </w:rPr>
                                  <w:t>Андрій Васильович Івашко</w:t>
                                </w: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98269B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Харків</w:t>
                                </w:r>
                                <w:proofErr w:type="spellEnd"/>
                                <w:r w:rsidRPr="00DE21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EE66EF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  <w:p w:rsidR="002F21D3" w:rsidRPr="00DE214D" w:rsidRDefault="002F21D3" w:rsidP="00EE66EF">
                                <w:pPr>
                                  <w:pStyle w:val="NoSpacing"/>
                                  <w:spacing w:before="80" w:after="40" w:line="36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DADB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68.25pt;margin-top:0;width:484.95pt;height:679.5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top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" filled="f" stroked="f" strokeweight=".5pt">
                    <v:textbox inset="0,0,0,0">
                      <w:txbxContent>
                        <w:p w:rsidR="002F21D3" w:rsidRPr="0098269B" w:rsidRDefault="002F21D3" w:rsidP="00EE66EF">
                          <w:pPr>
                            <w:pStyle w:val="NoSpacing"/>
                            <w:spacing w:before="40" w:after="560" w:line="360" w:lineRule="auto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4"/>
                              <w:szCs w:val="44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8"/>
                                <w:lang w:val="ru-RU" w:eastAsia="ru-RU"/>
                              </w:rPr>
                              <w:alias w:val="Название"/>
                              <w:tag w:val=""/>
                              <w:id w:val="1461377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8269B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32"/>
                                  <w:szCs w:val="28"/>
                                  <w:lang w:val="ru-RU" w:eastAsia="ru-RU"/>
                                </w:rPr>
                                <w:t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w:t>
                              </w:r>
                            </w:sdtContent>
                          </w:sdt>
                        </w:p>
                        <w:p w:rsidR="002F21D3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eastAsiaTheme="minorHAnsi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:rsidR="002F21D3" w:rsidRDefault="002F21D3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</w:pP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РОЗРАХУНКОВ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О-</w:t>
                          </w:r>
                          <w:r w:rsidRPr="00732108">
                            <w:t xml:space="preserve"> </w:t>
                          </w:r>
                          <w:r w:rsidRPr="00732108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ГРАФІЧНЕ</w:t>
                          </w:r>
                          <w:r w:rsidRPr="007E7C9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 xml:space="preserve"> ЗАВДАННЯ</w:t>
                          </w:r>
                        </w:p>
                        <w:p w:rsidR="002F21D3" w:rsidRPr="00DE69FF" w:rsidRDefault="002F21D3" w:rsidP="00EE66EF">
                          <w:pPr>
                            <w:spacing w:line="360" w:lineRule="auto"/>
                            <w:jc w:val="center"/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</w:pPr>
                          <w:r w:rsidRPr="00DE69FF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val="uk-UA"/>
                            </w:rPr>
                            <w:t>(або КУРСОВА РОБОТА)</w:t>
                          </w:r>
                        </w:p>
                        <w:p w:rsidR="002F21D3" w:rsidRDefault="002F21D3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з дисципліни "</w:t>
                          </w:r>
                          <w:r w:rsidRPr="00DE69FF">
                            <w:rPr>
                              <w:i/>
                              <w:iCs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Програмування</w:t>
                          </w:r>
                          <w:r>
                            <w:rPr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2F21D3" w:rsidRDefault="002F21D3" w:rsidP="00EE66EF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uk-UA"/>
                            </w:rPr>
                            <w:t xml:space="preserve">Тема </w:t>
                          </w:r>
                        </w:p>
                        <w:p w:rsidR="002F21D3" w:rsidRPr="00EE66EF" w:rsidRDefault="002F21D3" w:rsidP="00EE66EF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  <w:r w:rsidRPr="00EE66EF">
                            <w:t xml:space="preserve"> </w:t>
                          </w:r>
                          <w:r w:rsidRPr="00794C94">
                            <w:rPr>
                              <w:sz w:val="28"/>
                              <w:szCs w:val="28"/>
                              <w:lang w:val="uk-UA"/>
                            </w:rPr>
                            <w:t>24. Розбір вираження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"</w:t>
                          </w: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Виконав студен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т</w:t>
                          </w:r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групи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 xml:space="preserve"> КН-320г</w:t>
                          </w: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98269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Шабаш Ігор Володимирович</w:t>
                          </w:r>
                        </w:p>
                        <w:p w:rsidR="002F21D3" w:rsidRPr="005C625F" w:rsidRDefault="002F21D3" w:rsidP="00EE66EF">
                          <w:pPr>
                            <w:spacing w:line="360" w:lineRule="auto"/>
                            <w:jc w:val="right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5C625F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Керівник 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РГЗ </w:t>
                          </w:r>
                          <w:r w:rsidRPr="00732108">
                            <w:rPr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(або проекту)</w:t>
                          </w:r>
                        </w:p>
                        <w:p w:rsidR="002F21D3" w:rsidRPr="0098269B" w:rsidRDefault="002F21D3" w:rsidP="00EE66EF">
                          <w:pPr>
                            <w:shd w:val="clear" w:color="auto" w:fill="FFFFFF"/>
                            <w:spacing w:line="360" w:lineRule="auto"/>
                            <w:jc w:val="right"/>
                            <w:textAlignment w:val="baseline"/>
                            <w:rPr>
                              <w:color w:val="323130"/>
                              <w:sz w:val="28"/>
                              <w:szCs w:val="28"/>
                              <w:lang w:eastAsia="en-US"/>
                            </w:rPr>
                          </w:pPr>
                          <w:r w:rsidRPr="00EE66EF">
                            <w:rPr>
                              <w:color w:val="323130"/>
                              <w:sz w:val="28"/>
                              <w:szCs w:val="28"/>
                            </w:rPr>
                            <w:t>Андрій Васильович Івашко</w:t>
                          </w: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98269B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Харків</w:t>
                          </w:r>
                          <w:proofErr w:type="spellEnd"/>
                          <w:r w:rsidRPr="00DE21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E66EF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  <w:szCs w:val="28"/>
                            </w:rPr>
                            <w:t>2020</w:t>
                          </w:r>
                        </w:p>
                        <w:p w:rsidR="002F21D3" w:rsidRPr="00DE214D" w:rsidRDefault="002F21D3" w:rsidP="00EE66EF">
                          <w:pPr>
                            <w:pStyle w:val="NoSpacing"/>
                            <w:spacing w:before="80" w:after="40" w:line="360" w:lineRule="au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sdt>
          <w:sdtPr>
            <w:rPr>
              <w:rFonts w:eastAsia="Times New Roman" w:cs="Times New Roman"/>
              <w:color w:val="auto"/>
              <w:sz w:val="24"/>
              <w:szCs w:val="24"/>
              <w:lang w:val="ru-RU" w:eastAsia="ru-RU"/>
            </w:rPr>
            <w:id w:val="7741349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55032" w:rsidRDefault="00955032">
              <w:pPr>
                <w:pStyle w:val="TOCHeading"/>
              </w:pPr>
              <w:r>
                <w:rPr>
                  <w:lang w:val="ru-RU"/>
                </w:rPr>
                <w:t>Оглавление</w:t>
              </w:r>
            </w:p>
            <w:p w:rsidR="00731D58" w:rsidRDefault="00955032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558571" w:history="1">
                <w:r w:rsidR="00731D58" w:rsidRPr="004F712E">
                  <w:rPr>
                    <w:rStyle w:val="Hyperlink"/>
                    <w:noProof/>
                    <w:lang w:val="uk-UA" w:eastAsia="en-US"/>
                  </w:rPr>
                  <w:t xml:space="preserve">1 </w:t>
                </w:r>
                <w:r w:rsidR="00731D58" w:rsidRPr="004F712E">
                  <w:rPr>
                    <w:rStyle w:val="Hyperlink"/>
                    <w:noProof/>
                    <w:lang w:eastAsia="en-US"/>
                  </w:rPr>
                  <w:t>ДОКЛАДНИЙ ОПИС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_Toc68558571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3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left" w:pos="1100"/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2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uk-UA" w:eastAsia="en-US"/>
                  </w:rPr>
                  <w:t xml:space="preserve"> 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Завдання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_Toc68558572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3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3" w:history="1">
                <w:r w:rsidR="00731D58" w:rsidRPr="004F712E">
                  <w:rPr>
                    <w:rStyle w:val="Hyperlink"/>
                    <w:noProof/>
                  </w:rPr>
                  <w:t>1.2 Постанова питання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_Toc68558573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3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4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1.3</w:t>
                </w:r>
                <w:r w:rsidR="00731D58" w:rsidRPr="004F712E">
                  <w:rPr>
                    <w:rStyle w:val="Hyperlink"/>
                    <w:noProof/>
                  </w:rPr>
                  <w:t xml:space="preserve"> 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 xml:space="preserve">Польський інверсний запис </w:t>
                </w:r>
                <w:r w:rsidR="00731D58" w:rsidRPr="004F712E">
                  <w:rPr>
                    <w:rStyle w:val="Hyperlink"/>
                    <w:noProof/>
                  </w:rPr>
                  <w:t>о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пис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_Toc68558574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3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5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1.4 Алгоритм для обчислення значення виразу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_Toc68558575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4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6" w:history="1">
                <w:r w:rsidR="00731D58" w:rsidRPr="004F712E">
                  <w:rPr>
                    <w:rStyle w:val="Hyperlink"/>
                    <w:noProof/>
                    <w:lang w:val="uk-UA" w:eastAsia="en-US"/>
                  </w:rPr>
                  <w:t>2 ФУНКЦІЇ ПЕРЕВІРКИ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_Toc68558576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4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7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2.1 Перевірка на зайві дужки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_Toc68558577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4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8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2.2 Код перевірки на зайві крапки у числі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_Toc68558578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5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79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2.3 Код перевірки на зайві символи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_Toc68558579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5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0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2.4 Код перевірки на зайві операції та числа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_Toc68558580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6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1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2.5 Додаткові функції для «чистого» коду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_Toc68558581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6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2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>3 ФУНКЦІЯ ПЕРЕВЕДЕННЯ СТРОКИ ДО ОБЕРНЕНОГО ПОЛЬСЬКОГО ЗАПИСУ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_Toc68558582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7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3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 xml:space="preserve">4 </w:t>
                </w:r>
                <w:r w:rsidR="00731D58" w:rsidRPr="004F712E">
                  <w:rPr>
                    <w:rStyle w:val="Hyperlink"/>
                    <w:noProof/>
                  </w:rPr>
                  <w:t>РЕАЛІЗА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ЦІЯ</w:t>
                </w:r>
                <w:r w:rsidR="00731D58" w:rsidRPr="004F712E">
                  <w:rPr>
                    <w:rStyle w:val="Hyperlink"/>
                    <w:noProof/>
                  </w:rPr>
                  <w:t xml:space="preserve"> МЕТОД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А ОБЧИСЛЕННЯ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_Toc68558583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9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4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 xml:space="preserve">4.1 </w:t>
                </w:r>
                <w:r w:rsidR="00731D58" w:rsidRPr="004F712E">
                  <w:rPr>
                    <w:rStyle w:val="Hyperlink"/>
                    <w:noProof/>
                  </w:rPr>
                  <w:t>Функції для перевірки знаку операції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_Toc68558584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9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5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 xml:space="preserve">4.2 </w:t>
                </w:r>
                <w:r w:rsidR="00731D58" w:rsidRPr="004F712E">
                  <w:rPr>
                    <w:rStyle w:val="Hyperlink"/>
                    <w:noProof/>
                  </w:rPr>
                  <w:t>Функції для обчислення за знаком двох чисел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_Toc68558585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10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3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6" w:history="1">
                <w:r w:rsidR="00731D58" w:rsidRPr="004F712E">
                  <w:rPr>
                    <w:rStyle w:val="Hyperlink"/>
                    <w:noProof/>
                    <w:lang w:val="uk-UA"/>
                  </w:rPr>
                  <w:t xml:space="preserve">4.3 </w:t>
                </w:r>
                <w:r w:rsidR="00731D58" w:rsidRPr="004F712E">
                  <w:rPr>
                    <w:rStyle w:val="Hyperlink"/>
                    <w:noProof/>
                  </w:rPr>
                  <w:t>Функції для обчислення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_Toc68558586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10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7" w:history="1">
                <w:r w:rsidR="00731D58" w:rsidRPr="004F712E">
                  <w:rPr>
                    <w:rStyle w:val="Hyperlink"/>
                    <w:noProof/>
                    <w:lang w:val="uk-UA" w:eastAsia="en-US"/>
                  </w:rPr>
                  <w:t>5.</w:t>
                </w:r>
                <w:r w:rsidR="00731D58" w:rsidRPr="004F712E">
                  <w:rPr>
                    <w:rStyle w:val="Hyperlink"/>
                    <w:noProof/>
                  </w:rPr>
                  <w:t xml:space="preserve"> 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ОСНОВНА ФУНКЦІЯ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_Toc68558587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11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731D58" w:rsidRDefault="002F21D3">
              <w:pPr>
                <w:pStyle w:val="TOC2"/>
                <w:tabs>
                  <w:tab w:val="right" w:leader="dot" w:pos="995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68558588" w:history="1">
                <w:r w:rsidR="00731D58" w:rsidRPr="004F712E">
                  <w:rPr>
                    <w:rStyle w:val="Hyperlink"/>
                    <w:noProof/>
                    <w:lang w:val="uk-UA" w:eastAsia="en-US"/>
                  </w:rPr>
                  <w:t>6.</w:t>
                </w:r>
                <w:r w:rsidR="00731D58" w:rsidRPr="004F712E">
                  <w:rPr>
                    <w:rStyle w:val="Hyperlink"/>
                    <w:noProof/>
                  </w:rPr>
                  <w:t xml:space="preserve"> </w:t>
                </w:r>
                <w:r w:rsidR="00731D58" w:rsidRPr="004F712E">
                  <w:rPr>
                    <w:rStyle w:val="Hyperlink"/>
                    <w:noProof/>
                    <w:lang w:val="uk-UA"/>
                  </w:rPr>
                  <w:t>ВИСНОВКИ</w:t>
                </w:r>
                <w:r w:rsidR="00731D58">
                  <w:rPr>
                    <w:noProof/>
                    <w:webHidden/>
                  </w:rPr>
                  <w:tab/>
                </w:r>
                <w:r w:rsidR="00731D58">
                  <w:rPr>
                    <w:noProof/>
                    <w:webHidden/>
                  </w:rPr>
                  <w:fldChar w:fldCharType="begin"/>
                </w:r>
                <w:r w:rsidR="00731D58">
                  <w:rPr>
                    <w:noProof/>
                    <w:webHidden/>
                  </w:rPr>
                  <w:instrText xml:space="preserve"> PAGEREF _Toc68558588 \h </w:instrText>
                </w:r>
                <w:r w:rsidR="00731D58">
                  <w:rPr>
                    <w:noProof/>
                    <w:webHidden/>
                  </w:rPr>
                </w:r>
                <w:r w:rsidR="00731D58">
                  <w:rPr>
                    <w:noProof/>
                    <w:webHidden/>
                  </w:rPr>
                  <w:fldChar w:fldCharType="separate"/>
                </w:r>
                <w:r w:rsidR="00731D58">
                  <w:rPr>
                    <w:noProof/>
                    <w:webHidden/>
                  </w:rPr>
                  <w:t>12</w:t>
                </w:r>
                <w:r w:rsidR="00731D58">
                  <w:rPr>
                    <w:noProof/>
                    <w:webHidden/>
                  </w:rPr>
                  <w:fldChar w:fldCharType="end"/>
                </w:r>
              </w:hyperlink>
            </w:p>
            <w:p w:rsidR="00955032" w:rsidRDefault="0095503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1A4B33" w:rsidRPr="003A1782" w:rsidRDefault="000759C4" w:rsidP="003A1782">
          <w:pPr>
            <w:spacing w:line="360" w:lineRule="auto"/>
            <w:ind w:left="-540" w:firstLine="540"/>
            <w:jc w:val="both"/>
            <w:rPr>
              <w:sz w:val="28"/>
              <w:szCs w:val="28"/>
            </w:rPr>
          </w:pPr>
          <w:r w:rsidRPr="00EE66EF">
            <w:rPr>
              <w:sz w:val="28"/>
              <w:szCs w:val="28"/>
              <w:lang w:val="uk-UA"/>
            </w:rPr>
            <w:br w:type="page"/>
          </w:r>
        </w:p>
        <w:p w:rsidR="00704635" w:rsidRPr="0098269B" w:rsidRDefault="00704635" w:rsidP="00704635">
          <w:pPr>
            <w:pStyle w:val="Heading2"/>
            <w:rPr>
              <w:rFonts w:cs="Times New Roman"/>
              <w:szCs w:val="28"/>
              <w:lang w:eastAsia="en-US"/>
            </w:rPr>
          </w:pPr>
          <w:bookmarkStart w:id="0" w:name="_Toc68558571"/>
          <w:r>
            <w:rPr>
              <w:rFonts w:cs="Times New Roman"/>
              <w:szCs w:val="28"/>
              <w:lang w:val="uk-UA" w:eastAsia="en-US"/>
            </w:rPr>
            <w:lastRenderedPageBreak/>
            <w:t xml:space="preserve">1 </w:t>
          </w:r>
          <w:r w:rsidRPr="0098269B">
            <w:rPr>
              <w:rFonts w:cs="Times New Roman"/>
              <w:szCs w:val="28"/>
              <w:lang w:eastAsia="en-US"/>
            </w:rPr>
            <w:t>ДОКЛАДНИЙ ОПИС</w:t>
          </w:r>
          <w:bookmarkEnd w:id="0"/>
        </w:p>
        <w:p w:rsidR="001A4B33" w:rsidRPr="0098269B" w:rsidRDefault="001A4B33" w:rsidP="001A4B33">
          <w:pPr>
            <w:rPr>
              <w:lang w:eastAsia="en-US"/>
            </w:rPr>
          </w:pPr>
        </w:p>
        <w:p w:rsidR="00704635" w:rsidRDefault="00794C94" w:rsidP="00BA54BC">
          <w:pPr>
            <w:pStyle w:val="Heading3"/>
            <w:numPr>
              <w:ilvl w:val="1"/>
              <w:numId w:val="5"/>
            </w:numPr>
            <w:rPr>
              <w:rFonts w:cs="Times New Roman"/>
              <w:szCs w:val="28"/>
              <w:lang w:val="uk-UA"/>
            </w:rPr>
          </w:pPr>
          <w:bookmarkStart w:id="1" w:name="_Toc68558572"/>
          <w:r>
            <w:rPr>
              <w:rFonts w:cs="Times New Roman"/>
              <w:szCs w:val="28"/>
              <w:lang w:val="uk-UA"/>
            </w:rPr>
            <w:t>Завдання</w:t>
          </w:r>
          <w:bookmarkEnd w:id="1"/>
        </w:p>
        <w:p w:rsidR="00BA54BC" w:rsidRPr="00BA54BC" w:rsidRDefault="00BA54BC" w:rsidP="00BA54BC">
          <w:pPr>
            <w:rPr>
              <w:lang w:val="uk-UA" w:eastAsia="en-US"/>
            </w:rPr>
          </w:pPr>
        </w:p>
        <w:p w:rsidR="0098269B" w:rsidRPr="00BA54BC" w:rsidRDefault="0098269B" w:rsidP="00BA54BC">
          <w:pPr>
            <w:spacing w:line="360" w:lineRule="auto"/>
            <w:rPr>
              <w:sz w:val="28"/>
              <w:szCs w:val="28"/>
              <w:lang w:val="uk-UA"/>
            </w:rPr>
          </w:pPr>
          <w:r w:rsidRPr="00BA54BC">
            <w:rPr>
              <w:sz w:val="28"/>
              <w:szCs w:val="28"/>
              <w:lang w:val="uk-UA"/>
            </w:rPr>
            <w:t>Користувач задає рядок, в якій містяться операції: множення, ділення, додавання, віднімання. Операції виконуються над цілими і дійсними числами. Видати на екран результат обчислення виразу.</w:t>
          </w:r>
        </w:p>
        <w:p w:rsidR="00794C94" w:rsidRDefault="00704635" w:rsidP="00794C94">
          <w:pPr>
            <w:pStyle w:val="Heading3"/>
            <w:rPr>
              <w:lang w:val="ru-RU"/>
            </w:rPr>
          </w:pPr>
          <w:bookmarkStart w:id="2" w:name="_Toc68558573"/>
          <w:r w:rsidRPr="0098269B">
            <w:rPr>
              <w:lang w:val="ru-RU"/>
            </w:rPr>
            <w:t xml:space="preserve">1.2 </w:t>
          </w:r>
          <w:r w:rsidR="00794C94">
            <w:rPr>
              <w:lang w:val="ru-RU"/>
            </w:rPr>
            <w:t>Постанова питання</w:t>
          </w:r>
          <w:bookmarkEnd w:id="2"/>
        </w:p>
        <w:p w:rsidR="003A1782" w:rsidRPr="00794C94" w:rsidRDefault="002F21D3" w:rsidP="00794C94">
          <w:pPr>
            <w:rPr>
              <w:lang w:eastAsia="en-US"/>
            </w:rPr>
          </w:pPr>
        </w:p>
      </w:sdtContent>
    </w:sdt>
    <w:p w:rsidR="003A1782" w:rsidRPr="007F0D25" w:rsidRDefault="00794C94" w:rsidP="00794C94">
      <w:pPr>
        <w:spacing w:line="360" w:lineRule="auto"/>
        <w:rPr>
          <w:b/>
          <w:i/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 xml:space="preserve">Для вирішення цього завдання я вирішив використовувати </w:t>
      </w:r>
      <w:r w:rsidRPr="007F0D25">
        <w:rPr>
          <w:b/>
          <w:i/>
          <w:sz w:val="28"/>
          <w:szCs w:val="28"/>
          <w:lang w:val="uk-UA" w:eastAsia="en-US"/>
        </w:rPr>
        <w:t xml:space="preserve">Польський інверсний запис </w:t>
      </w:r>
    </w:p>
    <w:p w:rsidR="00794C94" w:rsidRPr="007F0D25" w:rsidRDefault="00794C94" w:rsidP="00794C94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Це дозволить нам задавати пріоритет операцій та дужок.</w:t>
      </w:r>
    </w:p>
    <w:p w:rsidR="00794C94" w:rsidRPr="007F0D25" w:rsidRDefault="007F0D25" w:rsidP="00794C94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По-перше</w:t>
      </w:r>
      <w:r w:rsidR="00794C94" w:rsidRPr="007F0D25">
        <w:rPr>
          <w:sz w:val="28"/>
          <w:szCs w:val="28"/>
          <w:lang w:val="uk-UA" w:eastAsia="en-US"/>
        </w:rPr>
        <w:t xml:space="preserve"> треба перевірити правильність введеного  запису. Перевірки: не закриті дужки, зайвий знак операції, зайве число, правильність введеного числа, зайві символи або літери.</w:t>
      </w:r>
    </w:p>
    <w:p w:rsidR="007F0D25" w:rsidRPr="007F0D25" w:rsidRDefault="007F0D25" w:rsidP="00794C94">
      <w:pPr>
        <w:spacing w:line="360" w:lineRule="auto"/>
        <w:rPr>
          <w:i/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По-друге, п</w:t>
      </w:r>
      <w:r w:rsidR="00794C94" w:rsidRPr="007F0D25">
        <w:rPr>
          <w:sz w:val="28"/>
          <w:szCs w:val="28"/>
          <w:lang w:val="uk-UA" w:eastAsia="en-US"/>
        </w:rPr>
        <w:t xml:space="preserve">ісля усіх можливих </w:t>
      </w:r>
      <w:r w:rsidRPr="007F0D25">
        <w:rPr>
          <w:sz w:val="28"/>
          <w:szCs w:val="28"/>
          <w:lang w:val="uk-UA" w:eastAsia="en-US"/>
        </w:rPr>
        <w:t xml:space="preserve">перевірок переводимо введений запис до </w:t>
      </w:r>
      <w:r w:rsidRPr="007F0D25">
        <w:rPr>
          <w:i/>
          <w:sz w:val="28"/>
          <w:szCs w:val="28"/>
          <w:lang w:val="uk-UA" w:eastAsia="en-US"/>
        </w:rPr>
        <w:t>Польського інверсивного.</w:t>
      </w:r>
    </w:p>
    <w:p w:rsidR="007F0D25" w:rsidRDefault="007F0D25" w:rsidP="00794C94">
      <w:pPr>
        <w:spacing w:line="360" w:lineRule="auto"/>
        <w:rPr>
          <w:sz w:val="28"/>
          <w:lang w:eastAsia="en-US"/>
        </w:rPr>
      </w:pPr>
      <w:r w:rsidRPr="007F0D25">
        <w:rPr>
          <w:sz w:val="28"/>
          <w:lang w:val="uk-UA" w:eastAsia="en-US"/>
        </w:rPr>
        <w:t xml:space="preserve">По-третє, знаходимо результат за допомогою перекладу типу </w:t>
      </w:r>
      <w:r w:rsidRPr="007F0D25">
        <w:rPr>
          <w:sz w:val="28"/>
          <w:lang w:val="en-US" w:eastAsia="en-US"/>
        </w:rPr>
        <w:t>String</w:t>
      </w:r>
      <w:r w:rsidRPr="007F0D25">
        <w:rPr>
          <w:sz w:val="28"/>
          <w:lang w:eastAsia="en-US"/>
        </w:rPr>
        <w:t xml:space="preserve"> до типу </w:t>
      </w:r>
      <w:r w:rsidRPr="007F0D25">
        <w:rPr>
          <w:sz w:val="28"/>
          <w:lang w:val="en-US" w:eastAsia="en-US"/>
        </w:rPr>
        <w:t>Float</w:t>
      </w:r>
      <w:r w:rsidRPr="007F0D25">
        <w:rPr>
          <w:sz w:val="28"/>
          <w:lang w:eastAsia="en-US"/>
        </w:rPr>
        <w:t>.</w:t>
      </w:r>
    </w:p>
    <w:p w:rsidR="007F0D25" w:rsidRPr="007F0D25" w:rsidRDefault="007F0D25" w:rsidP="00794C94">
      <w:pPr>
        <w:spacing w:line="360" w:lineRule="auto"/>
        <w:rPr>
          <w:sz w:val="28"/>
          <w:lang w:eastAsia="en-US"/>
        </w:rPr>
      </w:pPr>
    </w:p>
    <w:p w:rsidR="003A1782" w:rsidRPr="00856BD6" w:rsidRDefault="003A1782" w:rsidP="003A1782">
      <w:pPr>
        <w:pStyle w:val="Heading3"/>
        <w:spacing w:line="360" w:lineRule="auto"/>
        <w:rPr>
          <w:rFonts w:cs="Times New Roman"/>
          <w:szCs w:val="28"/>
          <w:lang w:val="uk-UA"/>
        </w:rPr>
      </w:pPr>
      <w:bookmarkStart w:id="3" w:name="_Toc68558574"/>
      <w:r w:rsidRPr="00856BD6">
        <w:rPr>
          <w:rFonts w:cs="Times New Roman"/>
          <w:szCs w:val="28"/>
          <w:lang w:val="uk-UA"/>
        </w:rPr>
        <w:t>1.</w:t>
      </w:r>
      <w:r>
        <w:rPr>
          <w:rFonts w:cs="Times New Roman"/>
          <w:szCs w:val="28"/>
          <w:lang w:val="uk-UA"/>
        </w:rPr>
        <w:t>3</w:t>
      </w:r>
      <w:r w:rsidRPr="00794C94">
        <w:rPr>
          <w:lang w:val="ru-RU"/>
        </w:rPr>
        <w:t xml:space="preserve"> </w:t>
      </w:r>
      <w:r w:rsidR="007F0D25" w:rsidRPr="007F0D25">
        <w:rPr>
          <w:lang w:val="uk-UA"/>
        </w:rPr>
        <w:t>Польський інверсний запис</w:t>
      </w:r>
      <w:r w:rsidRPr="007F0D25">
        <w:rPr>
          <w:rFonts w:cs="Times New Roman"/>
          <w:szCs w:val="28"/>
          <w:lang w:val="uk-UA"/>
        </w:rPr>
        <w:t xml:space="preserve"> </w:t>
      </w:r>
      <w:r w:rsidRPr="007F0D25">
        <w:rPr>
          <w:rFonts w:cs="Times New Roman"/>
          <w:szCs w:val="28"/>
          <w:lang w:val="ru-RU"/>
        </w:rPr>
        <w:t>о</w:t>
      </w:r>
      <w:r w:rsidRPr="007F0D25">
        <w:rPr>
          <w:rFonts w:cs="Times New Roman"/>
          <w:szCs w:val="28"/>
          <w:lang w:val="uk-UA"/>
        </w:rPr>
        <w:t>пис</w:t>
      </w:r>
      <w:bookmarkEnd w:id="3"/>
    </w:p>
    <w:p w:rsidR="007F0D25" w:rsidRPr="007F0D25" w:rsidRDefault="007F0D25" w:rsidP="007F0D25">
      <w:pPr>
        <w:spacing w:line="360" w:lineRule="auto"/>
        <w:rPr>
          <w:sz w:val="28"/>
          <w:szCs w:val="28"/>
          <w:lang w:eastAsia="en-US"/>
        </w:rPr>
      </w:pPr>
      <w:r w:rsidRPr="007F0D25">
        <w:rPr>
          <w:b/>
          <w:i/>
          <w:sz w:val="28"/>
          <w:szCs w:val="28"/>
          <w:lang w:eastAsia="en-US"/>
        </w:rPr>
        <w:t>Зворотний по́льський запис</w:t>
      </w:r>
      <w:r w:rsidRPr="007F0D25">
        <w:rPr>
          <w:sz w:val="28"/>
          <w:szCs w:val="28"/>
          <w:lang w:eastAsia="en-US"/>
        </w:rPr>
        <w:t xml:space="preserve"> </w:t>
      </w:r>
      <w:r w:rsidRPr="007F0D25">
        <w:rPr>
          <w:sz w:val="28"/>
          <w:szCs w:val="28"/>
          <w:lang w:val="uk-UA" w:eastAsia="en-US"/>
        </w:rPr>
        <w:t xml:space="preserve">– </w:t>
      </w:r>
      <w:r w:rsidRPr="007F0D25">
        <w:rPr>
          <w:sz w:val="28"/>
          <w:szCs w:val="28"/>
          <w:lang w:eastAsia="en-US"/>
        </w:rPr>
        <w:t xml:space="preserve">(зворотний бездужковий запис, постфіксна нотація, польський інверсний запис ) </w:t>
      </w:r>
      <w:r w:rsidRPr="007F0D25">
        <w:rPr>
          <w:sz w:val="28"/>
          <w:szCs w:val="28"/>
          <w:lang w:val="uk-UA" w:eastAsia="en-US"/>
        </w:rPr>
        <w:t>–</w:t>
      </w:r>
      <w:r w:rsidRPr="007F0D25">
        <w:rPr>
          <w:sz w:val="28"/>
          <w:szCs w:val="28"/>
          <w:lang w:eastAsia="en-US"/>
        </w:rPr>
        <w:t xml:space="preserve"> форма запису математичних виразів, в якій знаки операцій розташовано після операндів. Розташування знаків операцій перед операндами використовує польська нотація.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Зворотний польський запис є зручним для застосування в обчислювальних пристроях. Наприклад, для обчислення виразу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a + b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слід виконати такі дії: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обчислити a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обчислити b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lastRenderedPageBreak/>
        <w:t>скласти результати</w:t>
      </w:r>
    </w:p>
    <w:p w:rsidR="007F0D25" w:rsidRPr="007F0D25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Саме така послідовність і задається польським інверсним записом:</w:t>
      </w:r>
    </w:p>
    <w:p w:rsidR="003A1782" w:rsidRPr="00856BD6" w:rsidRDefault="007F0D25" w:rsidP="007F0D25">
      <w:pPr>
        <w:spacing w:line="360" w:lineRule="auto"/>
        <w:rPr>
          <w:sz w:val="28"/>
          <w:szCs w:val="28"/>
          <w:lang w:val="uk-UA" w:eastAsia="en-US"/>
        </w:rPr>
      </w:pPr>
      <w:r w:rsidRPr="007F0D25">
        <w:rPr>
          <w:sz w:val="28"/>
          <w:szCs w:val="28"/>
          <w:lang w:val="uk-UA" w:eastAsia="en-US"/>
        </w:rPr>
        <w:t>a b +</w:t>
      </w:r>
    </w:p>
    <w:p w:rsidR="003A1782" w:rsidRPr="00856BD6" w:rsidRDefault="003A1782" w:rsidP="003A1782">
      <w:pPr>
        <w:spacing w:line="360" w:lineRule="auto"/>
        <w:rPr>
          <w:sz w:val="28"/>
          <w:szCs w:val="28"/>
          <w:lang w:val="uk-UA" w:eastAsia="en-US"/>
        </w:rPr>
      </w:pPr>
    </w:p>
    <w:p w:rsidR="003A1782" w:rsidRPr="0098269B" w:rsidRDefault="003A1782" w:rsidP="003A1782">
      <w:pPr>
        <w:pStyle w:val="Heading3"/>
        <w:spacing w:line="360" w:lineRule="auto"/>
        <w:rPr>
          <w:szCs w:val="28"/>
          <w:lang w:val="uk-UA"/>
        </w:rPr>
      </w:pPr>
      <w:bookmarkStart w:id="4" w:name="_Toc68558575"/>
      <w:r w:rsidRPr="0098269B">
        <w:rPr>
          <w:szCs w:val="28"/>
          <w:lang w:val="uk-UA"/>
        </w:rPr>
        <w:t>1.4</w:t>
      </w:r>
      <w:r w:rsidRPr="0098269B">
        <w:rPr>
          <w:lang w:val="uk-UA"/>
        </w:rPr>
        <w:t xml:space="preserve"> </w:t>
      </w:r>
      <w:r w:rsidR="007F0D25" w:rsidRPr="007F0D25">
        <w:rPr>
          <w:lang w:val="uk-UA"/>
        </w:rPr>
        <w:t>Алгоритм для обчислення значення виразу</w:t>
      </w:r>
      <w:bookmarkEnd w:id="4"/>
    </w:p>
    <w:p w:rsidR="007F0D25" w:rsidRP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Для всіх символів виконуємо такі дії: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Якщо Аі число, то вкласти його у стек;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Якщо Аі оператор, то: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Витягуємо зі стека два числа;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Виконуємо дію із числами і результат вкладаємо в стек;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Якщо Аі є функцією то:</w:t>
      </w:r>
    </w:p>
    <w:p w:rsidR="007F0D25" w:rsidRPr="007F0D25" w:rsidRDefault="007F0D25" w:rsidP="007F0D25">
      <w:pPr>
        <w:ind w:left="720"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Витягуємо зі стека одне число;</w:t>
      </w:r>
    </w:p>
    <w:p w:rsidR="007F0D25" w:rsidRPr="007F0D25" w:rsidRDefault="007F0D25" w:rsidP="007F0D25">
      <w:pPr>
        <w:ind w:left="144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Визначаємо значення функції із відповідним аргументом та поміщаємо результат у стек;</w:t>
      </w:r>
    </w:p>
    <w:p w:rsidR="007F0D25" w:rsidRDefault="007F0D25" w:rsidP="007F0D25">
      <w:pPr>
        <w:ind w:firstLine="720"/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 кінці роботи в стеку знаходитиметься результат виразу.</w:t>
      </w:r>
    </w:p>
    <w:p w:rsidR="007F0D25" w:rsidRPr="007F0D25" w:rsidRDefault="007F0D25" w:rsidP="007F0D25">
      <w:pPr>
        <w:ind w:firstLine="720"/>
        <w:jc w:val="both"/>
        <w:rPr>
          <w:sz w:val="28"/>
          <w:szCs w:val="28"/>
        </w:rPr>
      </w:pPr>
    </w:p>
    <w:p w:rsid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Приклад</w:t>
      </w:r>
      <w:r>
        <w:rPr>
          <w:sz w:val="28"/>
          <w:szCs w:val="28"/>
        </w:rPr>
        <w:t>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Маємо вираз: 12 + 2 * ( ( 3 * 4 ) + ( 10 / 5 ) )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7F0D25" w:rsidRPr="007F0D25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Вираз у польському інверсному записі: 12 2 3 4 * 10 5 / + * +</w:t>
      </w:r>
    </w:p>
    <w:p w:rsidR="003A1782" w:rsidRDefault="007F0D25" w:rsidP="007F0D25">
      <w:pPr>
        <w:jc w:val="both"/>
        <w:rPr>
          <w:sz w:val="28"/>
          <w:szCs w:val="28"/>
        </w:rPr>
      </w:pPr>
      <w:r w:rsidRPr="007F0D25">
        <w:rPr>
          <w:sz w:val="28"/>
          <w:szCs w:val="28"/>
        </w:rPr>
        <w:t>Порядок дій над ним буде такий:</w:t>
      </w:r>
    </w:p>
    <w:p w:rsidR="007F0D25" w:rsidRPr="007F0D25" w:rsidRDefault="007F0D25" w:rsidP="007F0D25">
      <w:pPr>
        <w:jc w:val="both"/>
        <w:rPr>
          <w:sz w:val="28"/>
          <w:szCs w:val="28"/>
        </w:rPr>
      </w:pPr>
    </w:p>
    <w:p w:rsidR="001A4B33" w:rsidRPr="002C416C" w:rsidRDefault="001A4B33" w:rsidP="001A4B33">
      <w:pPr>
        <w:pStyle w:val="Heading2"/>
        <w:rPr>
          <w:lang w:val="uk-UA" w:eastAsia="en-US"/>
        </w:rPr>
      </w:pPr>
      <w:bookmarkStart w:id="5" w:name="_Toc68558576"/>
      <w:r>
        <w:rPr>
          <w:lang w:val="uk-UA" w:eastAsia="en-US"/>
        </w:rPr>
        <w:t xml:space="preserve">2 </w:t>
      </w:r>
      <w:r w:rsidR="002C416C">
        <w:rPr>
          <w:lang w:val="uk-UA" w:eastAsia="en-US"/>
        </w:rPr>
        <w:t>ФУНКЦІЇ ПЕРЕВІРКИ</w:t>
      </w:r>
      <w:bookmarkEnd w:id="5"/>
    </w:p>
    <w:p w:rsidR="001A4B33" w:rsidRPr="0098269B" w:rsidRDefault="001A4B33" w:rsidP="001A4B33">
      <w:pPr>
        <w:rPr>
          <w:lang w:eastAsia="en-US"/>
        </w:rPr>
      </w:pPr>
    </w:p>
    <w:p w:rsidR="001A4B33" w:rsidRDefault="001A4B33" w:rsidP="001A4B33">
      <w:pPr>
        <w:pStyle w:val="Heading3"/>
        <w:rPr>
          <w:rFonts w:cs="Times New Roman"/>
          <w:szCs w:val="28"/>
          <w:lang w:val="uk-UA"/>
        </w:rPr>
      </w:pPr>
      <w:bookmarkStart w:id="6" w:name="_Toc68558577"/>
      <w:r>
        <w:rPr>
          <w:rFonts w:cs="Times New Roman"/>
          <w:szCs w:val="28"/>
          <w:lang w:val="uk-UA"/>
        </w:rPr>
        <w:t xml:space="preserve">2.1 </w:t>
      </w:r>
      <w:r w:rsidR="00BA54BC">
        <w:rPr>
          <w:rFonts w:cs="Times New Roman"/>
          <w:szCs w:val="28"/>
          <w:lang w:val="uk-UA"/>
        </w:rPr>
        <w:t>Перевірка на зайві</w:t>
      </w:r>
      <w:r w:rsidR="009B35C2">
        <w:rPr>
          <w:rFonts w:cs="Times New Roman"/>
          <w:szCs w:val="28"/>
          <w:lang w:val="uk-UA"/>
        </w:rPr>
        <w:t xml:space="preserve"> дужки</w:t>
      </w:r>
      <w:bookmarkEnd w:id="6"/>
    </w:p>
    <w:p w:rsidR="006C34FE" w:rsidRPr="006C34FE" w:rsidRDefault="006C34FE" w:rsidP="006C34FE">
      <w:pPr>
        <w:rPr>
          <w:lang w:val="uk-UA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check_</w:t>
      </w:r>
      <w:proofErr w:type="gram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bkl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B35C2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status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left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'('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left++;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right = 0;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B35C2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')'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right++;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(left == right)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status = 1;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</w:t>
      </w:r>
      <w:proofErr w:type="spellStart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Incorect</w:t>
      </w:r>
      <w:proofErr w:type="spellEnd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enter, Reenter </w:t>
      </w:r>
      <w:proofErr w:type="spellStart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expresion</w:t>
      </w:r>
      <w:proofErr w:type="spellEnd"/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:"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(left &gt; right) {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"the number of brackets on the left is greater than on the right"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cout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"the number of brackets on the right is greater than on the left"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35C2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endl</w:t>
      </w:r>
      <w:proofErr w:type="spellEnd"/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system(</w:t>
      </w:r>
      <w:r w:rsidRPr="009B35C2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9B35C2" w:rsidRP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B35C2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9B35C2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9B35C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status;</w:t>
      </w:r>
    </w:p>
    <w:p w:rsidR="009B35C2" w:rsidRPr="002F21D3" w:rsidRDefault="009B35C2" w:rsidP="009B35C2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A1782" w:rsidRPr="009B35C2" w:rsidRDefault="003A1782" w:rsidP="009B35C2">
      <w:pPr>
        <w:pStyle w:val="Heading3"/>
        <w:rPr>
          <w:rFonts w:cs="Times New Roman"/>
          <w:szCs w:val="28"/>
          <w:lang w:val="uk-UA"/>
        </w:rPr>
      </w:pPr>
      <w:bookmarkStart w:id="7" w:name="_Toc68558578"/>
      <w:r>
        <w:rPr>
          <w:rFonts w:cs="Times New Roman"/>
          <w:szCs w:val="28"/>
          <w:lang w:val="uk-UA"/>
        </w:rPr>
        <w:t xml:space="preserve">2.2 Код </w:t>
      </w:r>
      <w:r w:rsidR="009B35C2">
        <w:rPr>
          <w:rFonts w:cs="Times New Roman"/>
          <w:szCs w:val="28"/>
          <w:lang w:val="uk-UA"/>
        </w:rPr>
        <w:t>перевірки на зайві крапки у числі</w:t>
      </w:r>
      <w:bookmarkEnd w:id="7"/>
    </w:p>
    <w:p w:rsidR="003A1782" w:rsidRPr="002F21D3" w:rsidRDefault="003A1782" w:rsidP="003A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checkDoubleDot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size =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short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dot = 0;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size;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'.'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dot++;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(dot &gt; 1)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have two or more dots"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3A1782" w:rsidRPr="006C34FE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Default="006C34FE" w:rsidP="001A4B33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9B35C2" w:rsidRDefault="009B35C2" w:rsidP="009B35C2">
      <w:pPr>
        <w:pStyle w:val="Heading3"/>
        <w:rPr>
          <w:rFonts w:cs="Times New Roman"/>
          <w:szCs w:val="28"/>
          <w:lang w:val="uk-UA"/>
        </w:rPr>
      </w:pPr>
      <w:bookmarkStart w:id="8" w:name="_Toc68558579"/>
      <w:r>
        <w:rPr>
          <w:rFonts w:cs="Times New Roman"/>
          <w:szCs w:val="28"/>
          <w:lang w:val="uk-UA"/>
        </w:rPr>
        <w:t>2.3 Код перевірки на зайві символи</w:t>
      </w:r>
      <w:bookmarkEnd w:id="8"/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checkLetters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size =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size;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isdigit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!=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'.'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!=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'('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&amp;&amp;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!=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')'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&amp;&amp; 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have extra letter"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2"/>
          <w:szCs w:val="20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6C34FE" w:rsidRDefault="009B35C2" w:rsidP="006C34FE">
      <w:pPr>
        <w:pStyle w:val="Heading3"/>
        <w:rPr>
          <w:rFonts w:cs="Times New Roman"/>
          <w:szCs w:val="28"/>
          <w:lang w:val="uk-UA"/>
        </w:rPr>
      </w:pPr>
      <w:bookmarkStart w:id="9" w:name="_Toc68558580"/>
      <w:r>
        <w:rPr>
          <w:rFonts w:cs="Times New Roman"/>
          <w:szCs w:val="28"/>
          <w:lang w:val="uk-UA"/>
        </w:rPr>
        <w:t>2.4 Код перевірки на зайві операції та числа</w:t>
      </w:r>
      <w:bookmarkStart w:id="10" w:name="_GoBack"/>
      <w:bookmarkEnd w:id="9"/>
      <w:bookmarkEnd w:id="10"/>
    </w:p>
    <w:p w:rsidR="006C34FE" w:rsidRPr="006C34FE" w:rsidRDefault="006C34FE" w:rsidP="006C34FE">
      <w:pPr>
        <w:rPr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checkExtraSignAndDigit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  <w:proofErr w:type="gramEnd"/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")"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- 1; ++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 =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temp2 =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inputVector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i+1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(temp) ==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(temp2))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temp2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" is not 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corect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 input, you miss sign or number"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rPr>
          <w:lang w:val="uk-UA" w:eastAsia="en-US"/>
        </w:rPr>
      </w:pPr>
    </w:p>
    <w:p w:rsidR="009B35C2" w:rsidRPr="009B35C2" w:rsidRDefault="009B35C2" w:rsidP="009B35C2">
      <w:pPr>
        <w:pStyle w:val="Heading3"/>
        <w:rPr>
          <w:rFonts w:cs="Times New Roman"/>
          <w:szCs w:val="28"/>
          <w:lang w:val="uk-UA"/>
        </w:rPr>
      </w:pPr>
      <w:bookmarkStart w:id="11" w:name="_Toc68558581"/>
      <w:r>
        <w:rPr>
          <w:rFonts w:cs="Times New Roman"/>
          <w:szCs w:val="28"/>
          <w:lang w:val="uk-UA"/>
        </w:rPr>
        <w:t>2.5 Додаткові функції для «чистого» коду</w:t>
      </w:r>
      <w:bookmarkEnd w:id="11"/>
    </w:p>
    <w:p w:rsidR="009B35C2" w:rsidRDefault="009B35C2" w:rsidP="001A4B33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3475D" w:rsidRP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>Функції для видалення зайвих дужок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paren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.front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'('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1);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.back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==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')'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- 1);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2F21D3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6C34FE" w:rsidRPr="002F21D3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9B35C2" w:rsidRDefault="00C3475D" w:rsidP="00C3475D">
      <w:pPr>
        <w:rPr>
          <w:lang w:val="uk-UA" w:eastAsia="en-US"/>
        </w:rPr>
      </w:pPr>
      <w:r>
        <w:rPr>
          <w:lang w:val="uk-UA" w:eastAsia="en-US"/>
        </w:rPr>
        <w:t xml:space="preserve">Функції для друкування вектора, треба для відкладки </w:t>
      </w:r>
    </w:p>
    <w:p w:rsidR="00C3475D" w:rsidRPr="00C3475D" w:rsidRDefault="00C3475D" w:rsidP="00C3475D">
      <w:pPr>
        <w:rPr>
          <w:lang w:val="uk-UA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void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print_vetor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"vector: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out = 0;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 &gt; out; out++)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2F21D3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6C34FE" w:rsidRPr="002F21D3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>Функції для переведення строки у вектор</w:t>
      </w:r>
    </w:p>
    <w:p w:rsidR="009B35C2" w:rsidRPr="006C34FE" w:rsidRDefault="00C3475D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sz w:val="28"/>
          <w:lang w:val="uk-UA" w:eastAsia="en-US"/>
        </w:rPr>
        <w:lastRenderedPageBreak/>
        <w:t xml:space="preserve">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StrToVector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stringstream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ss(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istream_iterator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 begin(ss);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spellStart"/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istream_iterator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 end;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(begin, end);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copy(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(), std::</w:t>
      </w:r>
      <w:proofErr w:type="spellStart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ostream_iterator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&lt;std::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&gt;(std::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"\n"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cls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vstrings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>Функції для видалення будь-якого символу з строки</w:t>
      </w:r>
    </w:p>
    <w:p w:rsidR="00C3475D" w:rsidRPr="002F21D3" w:rsidRDefault="00C3475D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deleteSymbolFromString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(std::remove(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(),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),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.end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());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input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9B35C2" w:rsidRDefault="009B35C2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3475D" w:rsidRDefault="00C3475D" w:rsidP="00C3475D">
      <w:pPr>
        <w:rPr>
          <w:lang w:val="uk-UA" w:eastAsia="en-US"/>
        </w:rPr>
      </w:pPr>
      <w:r>
        <w:rPr>
          <w:lang w:val="uk-UA" w:eastAsia="en-US"/>
        </w:rPr>
        <w:t>Функції для введення виразу</w:t>
      </w:r>
    </w:p>
    <w:p w:rsidR="00C3475D" w:rsidRDefault="00C3475D" w:rsidP="009B35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inputString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equal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"="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out = 0;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1;)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getline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temp);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 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temp;</w:t>
      </w:r>
    </w:p>
    <w:p w:rsidR="009B35C2" w:rsidRPr="006C34FE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temp.find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(equal)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9B35C2" w:rsidRPr="002F21D3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out</w:t>
      </w: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++;</w:t>
      </w:r>
    </w:p>
    <w:p w:rsidR="009B35C2" w:rsidRPr="002F21D3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       }   </w:t>
      </w:r>
    </w:p>
    <w:p w:rsidR="009B35C2" w:rsidRPr="002F21D3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   }</w:t>
      </w:r>
    </w:p>
    <w:p w:rsidR="009B35C2" w:rsidRPr="002F21D3" w:rsidRDefault="009B35C2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fullString</w:t>
      </w:r>
      <w:proofErr w:type="spellEnd"/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;</w:t>
      </w:r>
    </w:p>
    <w:p w:rsidR="009B35C2" w:rsidRPr="002F21D3" w:rsidRDefault="009B35C2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C3475D" w:rsidRDefault="00C3475D" w:rsidP="009B35C2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C3475D" w:rsidRPr="009B35C2" w:rsidRDefault="0042013C" w:rsidP="0042013C">
      <w:pPr>
        <w:pStyle w:val="Heading2"/>
        <w:rPr>
          <w:lang w:val="uk-UA" w:eastAsia="en-US"/>
        </w:rPr>
      </w:pPr>
      <w:bookmarkStart w:id="12" w:name="_Toc68558582"/>
      <w:r>
        <w:rPr>
          <w:lang w:val="uk-UA"/>
        </w:rPr>
        <w:t>3 ФУНКЦІЯ ПЕРЕВЕДЕННЯ СТРОКИ ДО ОБЕРНЕНОГО ПОЛЬСЬКОГО ЗАПИСУ</w:t>
      </w:r>
      <w:bookmarkEnd w:id="12"/>
    </w:p>
    <w:p w:rsidR="00C3475D" w:rsidRPr="00C3475D" w:rsidRDefault="00C3475D" w:rsidP="00C347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013C" w:rsidRPr="002F21D3" w:rsidRDefault="0042013C" w:rsidP="00C3475D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StringToRPN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istringstream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infix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tokens;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//store the tokens here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&gt;&gt;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temp;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tokens.push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(temp);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//output vector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stack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s;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//main stack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//operator: +, -, *, /, ^, ()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//operands: 1234567890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unsigned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tokens.size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++)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//read from right to left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TryParse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s.push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")"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&amp;&amp;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!=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"("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isOperator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==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&amp;&amp; Priority(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&gt;= Priority(tokens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s.push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(tokens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//pop any remaining operators from the stack and insert to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outputlist</w:t>
      </w:r>
      <w:proofErr w:type="spellEnd"/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.empty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outputList.push_back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s.top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s.pop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TryParse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unsigned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isdigit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symbol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[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isNumber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Priority(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"^"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3;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isOperator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&amp;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3475D" w:rsidRPr="006C34FE" w:rsidRDefault="00C3475D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</w:t>
      </w:r>
      <w:r w:rsidRPr="006C34FE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==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"^"</w:t>
      </w:r>
      <w:r w:rsidRPr="006C34F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3475D" w:rsidRPr="006C34FE" w:rsidRDefault="00C3475D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C3475D" w:rsidRDefault="00C3475D" w:rsidP="009B35C2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1A4B33" w:rsidRDefault="0042013C" w:rsidP="00955032">
      <w:pPr>
        <w:pStyle w:val="Heading2"/>
        <w:rPr>
          <w:lang w:val="uk-UA"/>
        </w:rPr>
      </w:pPr>
      <w:bookmarkStart w:id="13" w:name="_Toc68558583"/>
      <w:r>
        <w:rPr>
          <w:rFonts w:cs="Times New Roman"/>
          <w:szCs w:val="28"/>
          <w:lang w:val="uk-UA"/>
        </w:rPr>
        <w:t>4</w:t>
      </w:r>
      <w:r w:rsidR="001A4B33">
        <w:rPr>
          <w:rFonts w:cs="Times New Roman"/>
          <w:szCs w:val="28"/>
          <w:lang w:val="uk-UA"/>
        </w:rPr>
        <w:t xml:space="preserve"> </w:t>
      </w:r>
      <w:r w:rsidR="00955032">
        <w:t>РЕАЛІЗА</w:t>
      </w:r>
      <w:r w:rsidR="00955032">
        <w:rPr>
          <w:lang w:val="uk-UA"/>
        </w:rPr>
        <w:t>ЦІЯ</w:t>
      </w:r>
      <w:r w:rsidR="00955032" w:rsidRPr="001A4B33">
        <w:t xml:space="preserve"> МЕТОД</w:t>
      </w:r>
      <w:r w:rsidR="00955032">
        <w:rPr>
          <w:lang w:val="uk-UA"/>
        </w:rPr>
        <w:t xml:space="preserve">А </w:t>
      </w:r>
      <w:r>
        <w:rPr>
          <w:lang w:val="uk-UA"/>
        </w:rPr>
        <w:t>ОБЧИСЛЕННЯ</w:t>
      </w:r>
      <w:bookmarkEnd w:id="13"/>
      <w:r>
        <w:rPr>
          <w:lang w:val="uk-UA"/>
        </w:rPr>
        <w:t xml:space="preserve"> </w:t>
      </w:r>
    </w:p>
    <w:p w:rsidR="009B65B4" w:rsidRPr="009B65B4" w:rsidRDefault="009B65B4" w:rsidP="009B65B4">
      <w:pPr>
        <w:rPr>
          <w:lang w:val="uk-UA"/>
        </w:rPr>
      </w:pP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Pr="0042013C" w:rsidRDefault="0042013C" w:rsidP="0042013C">
      <w:pPr>
        <w:pStyle w:val="Heading3"/>
        <w:rPr>
          <w:lang w:val="ru-RU"/>
        </w:rPr>
      </w:pPr>
      <w:bookmarkStart w:id="14" w:name="_Toc68558584"/>
      <w:r>
        <w:rPr>
          <w:lang w:val="uk-UA"/>
        </w:rPr>
        <w:t xml:space="preserve">4.1 </w:t>
      </w:r>
      <w:r w:rsidRPr="0042013C">
        <w:rPr>
          <w:lang w:val="ru-RU"/>
        </w:rPr>
        <w:t>Функції для перевірки знаку операції</w:t>
      </w:r>
      <w:bookmarkEnd w:id="14"/>
    </w:p>
    <w:p w:rsidR="0042013C" w:rsidRDefault="0042013C" w:rsidP="0042013C">
      <w:pPr>
        <w:rPr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bool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sign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uk-UA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plus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minus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div =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(plus)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(minus)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(div)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true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false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42013C" w:rsidRDefault="0042013C" w:rsidP="0042013C">
      <w:pPr>
        <w:rPr>
          <w:lang w:val="uk-UA" w:eastAsia="en-US"/>
        </w:rPr>
      </w:pPr>
    </w:p>
    <w:p w:rsidR="0042013C" w:rsidRPr="0042013C" w:rsidRDefault="0042013C" w:rsidP="0042013C">
      <w:pPr>
        <w:pStyle w:val="Heading3"/>
        <w:rPr>
          <w:lang w:val="ru-RU"/>
        </w:rPr>
      </w:pPr>
      <w:bookmarkStart w:id="15" w:name="_Toc68558585"/>
      <w:r>
        <w:rPr>
          <w:lang w:val="uk-UA"/>
        </w:rPr>
        <w:t xml:space="preserve">4.2 </w:t>
      </w:r>
      <w:r w:rsidRPr="0042013C">
        <w:rPr>
          <w:lang w:val="ru-RU"/>
        </w:rPr>
        <w:t>Функції для обчислення за знаком двох чисел</w:t>
      </w:r>
      <w:bookmarkEnd w:id="15"/>
    </w:p>
    <w:p w:rsidR="0042013C" w:rsidRDefault="0042013C" w:rsidP="0042013C">
      <w:pPr>
        <w:rPr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plus=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"+"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minus=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"-"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"*"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div=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"/"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(plus)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(minus)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mult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*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str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.find</w:t>
      </w:r>
      <w:proofErr w:type="spellEnd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(div) !=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npos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"error: cannot be divided by zero"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/ </w:t>
      </w:r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b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0;</w:t>
      </w:r>
    </w:p>
    <w:p w:rsidR="0042013C" w:rsidRPr="006C34FE" w:rsidRDefault="0042013C" w:rsidP="006C34FE">
      <w:pPr>
        <w:spacing w:line="276" w:lineRule="auto"/>
        <w:rPr>
          <w:sz w:val="28"/>
          <w:lang w:val="uk-UA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Default="0042013C" w:rsidP="0042013C">
      <w:pPr>
        <w:pStyle w:val="Heading3"/>
      </w:pPr>
      <w:bookmarkStart w:id="16" w:name="_Toc68558586"/>
      <w:r>
        <w:rPr>
          <w:lang w:val="uk-UA"/>
        </w:rPr>
        <w:t xml:space="preserve">4.3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обчислення</w:t>
      </w:r>
      <w:bookmarkEnd w:id="16"/>
      <w:proofErr w:type="spellEnd"/>
      <w:r>
        <w:t xml:space="preserve"> </w:t>
      </w:r>
    </w:p>
    <w:p w:rsidR="0042013C" w:rsidRDefault="0042013C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count_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operation;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a;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float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step = 0;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.size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1; step++)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operation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//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print_vetor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is_sign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(operation)) {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step;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step--;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b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stof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step--;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a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stof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step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.erase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.begin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()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+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--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/*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 "a: " &lt;&lt; a &lt;&lt;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 "b: " &lt;&lt; b &lt;&lt;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           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&lt;&lt;"result: "&lt;&lt;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operation, a, b)&lt;&lt;</w:t>
      </w:r>
      <w:proofErr w:type="spell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;*/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--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current_step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to_string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Opertion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(operation, a, b));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42013C" w:rsidRPr="006C34FE" w:rsidRDefault="0042013C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42013C" w:rsidRPr="006C34FE" w:rsidRDefault="0042013C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:rsidR="006C34FE" w:rsidRPr="006C34FE" w:rsidRDefault="006C34FE" w:rsidP="006C34FE">
      <w:pPr>
        <w:pStyle w:val="Heading2"/>
        <w:rPr>
          <w:szCs w:val="28"/>
          <w:lang w:val="uk-UA"/>
        </w:rPr>
      </w:pPr>
      <w:bookmarkStart w:id="17" w:name="_Toc68558587"/>
      <w:r>
        <w:rPr>
          <w:szCs w:val="28"/>
          <w:lang w:val="uk-UA" w:eastAsia="en-US"/>
        </w:rPr>
        <w:t>5</w:t>
      </w:r>
      <w:r w:rsidRPr="00D24714">
        <w:rPr>
          <w:szCs w:val="28"/>
          <w:lang w:val="uk-UA" w:eastAsia="en-US"/>
        </w:rPr>
        <w:t>.</w:t>
      </w:r>
      <w:r w:rsidRPr="002F21D3">
        <w:rPr>
          <w:szCs w:val="28"/>
          <w:lang w:val="en-US"/>
        </w:rPr>
        <w:t xml:space="preserve"> </w:t>
      </w:r>
      <w:r>
        <w:rPr>
          <w:szCs w:val="28"/>
          <w:lang w:val="uk-UA"/>
        </w:rPr>
        <w:t>ОСНОВНА ФУНКЦІЯ</w:t>
      </w:r>
      <w:bookmarkEnd w:id="17"/>
    </w:p>
    <w:p w:rsidR="006C34FE" w:rsidRDefault="006C34FE" w:rsidP="0042013C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main(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infix;</w:t>
      </w:r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= "12.3 * 3 + 1 * 0 + 2 / 0 + </w:t>
      </w:r>
      <w:proofErr w:type="gramStart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>( (</w:t>
      </w:r>
      <w:proofErr w:type="gramEnd"/>
      <w:r w:rsidRPr="006C34FE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5 * 1 ) + 1 ) / 0 + 1=";//our infix expression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status = 0; 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status !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= 2 ; )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"Enter 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expresion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, after every symbol put space \</w:t>
      </w:r>
      <w:proofErr w:type="gram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"( (</w:t>
      </w:r>
      <w:proofErr w:type="gram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 xml:space="preserve"> a + b ) * c )\":"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endl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infix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deleteSymbolFromString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inputString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'='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status=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check_bkl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(status == 1)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temp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StrToVector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checkExtraChar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(temp)) {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status++;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"pause"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system(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cls</w:t>
      </w:r>
      <w:proofErr w:type="spellEnd"/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}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vector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&lt;</w:t>
      </w:r>
      <w:r w:rsidRPr="006C34FE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string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&gt;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StringToRPN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(infix);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lastRenderedPageBreak/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=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count_</w:t>
      </w:r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RPN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6C34FE" w:rsidRPr="006C34FE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proofErr w:type="spell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cout</w:t>
      </w:r>
      <w:proofErr w:type="spell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infix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r w:rsidRPr="006C34FE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 = "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&lt;&lt;</w:t>
      </w:r>
      <w:proofErr w:type="spellStart"/>
      <w:proofErr w:type="gramStart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outputList</w:t>
      </w:r>
      <w:proofErr w:type="spellEnd"/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[</w:t>
      </w:r>
      <w:proofErr w:type="gramEnd"/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6C34FE">
        <w:rPr>
          <w:rFonts w:ascii="Consolas" w:eastAsiaTheme="minorHAnsi" w:hAnsi="Consolas" w:cs="Consolas"/>
          <w:color w:val="008080"/>
          <w:sz w:val="20"/>
          <w:szCs w:val="19"/>
          <w:lang w:val="en-US" w:eastAsia="en-US"/>
        </w:rPr>
        <w:t>]</w:t>
      </w: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6C34FE" w:rsidRPr="002F21D3" w:rsidRDefault="006C34FE" w:rsidP="006C34FE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6C34FE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</w:t>
      </w:r>
      <w:r w:rsidRPr="006C34FE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0;</w:t>
      </w:r>
    </w:p>
    <w:p w:rsidR="006C34FE" w:rsidRPr="002F21D3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2F21D3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6C34FE" w:rsidRPr="006C34FE" w:rsidRDefault="006C34FE" w:rsidP="006C34FE">
      <w:pPr>
        <w:spacing w:line="276" w:lineRule="auto"/>
        <w:rPr>
          <w:rFonts w:ascii="Consolas" w:eastAsiaTheme="minorHAnsi" w:hAnsi="Consolas" w:cs="Consolas"/>
          <w:color w:val="000000"/>
          <w:sz w:val="22"/>
          <w:szCs w:val="20"/>
          <w:lang w:val="uk-UA" w:eastAsia="en-US"/>
        </w:rPr>
      </w:pPr>
    </w:p>
    <w:p w:rsidR="00D24714" w:rsidRDefault="00D24714" w:rsidP="00D24714">
      <w:pPr>
        <w:pStyle w:val="Heading2"/>
        <w:rPr>
          <w:szCs w:val="28"/>
          <w:lang w:val="uk-UA"/>
        </w:rPr>
      </w:pPr>
      <w:bookmarkStart w:id="18" w:name="_Toc68558588"/>
      <w:r w:rsidRPr="00D24714">
        <w:rPr>
          <w:szCs w:val="28"/>
          <w:lang w:val="uk-UA" w:eastAsia="en-US"/>
        </w:rPr>
        <w:t>6.</w:t>
      </w:r>
      <w:r w:rsidRPr="00D24714">
        <w:rPr>
          <w:szCs w:val="28"/>
        </w:rPr>
        <w:t xml:space="preserve"> </w:t>
      </w:r>
      <w:r w:rsidRPr="00D24714">
        <w:rPr>
          <w:szCs w:val="28"/>
          <w:lang w:val="uk-UA"/>
        </w:rPr>
        <w:t>ВИСНОВКИ</w:t>
      </w:r>
      <w:bookmarkEnd w:id="18"/>
    </w:p>
    <w:p w:rsidR="00D24714" w:rsidRPr="00D24714" w:rsidRDefault="00D24714" w:rsidP="00D24714">
      <w:pPr>
        <w:rPr>
          <w:lang w:val="uk-UA"/>
        </w:rPr>
      </w:pPr>
    </w:p>
    <w:p w:rsidR="00D24714" w:rsidRDefault="00D24714" w:rsidP="00D24714">
      <w:pPr>
        <w:spacing w:line="360" w:lineRule="auto"/>
        <w:rPr>
          <w:sz w:val="28"/>
          <w:szCs w:val="28"/>
          <w:lang w:val="uk-UA" w:eastAsia="en-US"/>
        </w:rPr>
      </w:pPr>
      <w:r w:rsidRPr="00D24714">
        <w:rPr>
          <w:sz w:val="28"/>
          <w:szCs w:val="28"/>
          <w:lang w:val="uk-UA" w:eastAsia="en-US"/>
        </w:rPr>
        <w:t xml:space="preserve">Вході виконання роботи було </w:t>
      </w:r>
      <w:r w:rsidR="006C34FE">
        <w:rPr>
          <w:sz w:val="28"/>
          <w:szCs w:val="28"/>
          <w:lang w:val="uk-UA" w:eastAsia="en-US"/>
        </w:rPr>
        <w:t xml:space="preserve">вирішено </w:t>
      </w:r>
      <w:r w:rsidR="002C416C">
        <w:rPr>
          <w:sz w:val="28"/>
          <w:szCs w:val="28"/>
          <w:lang w:val="uk-UA" w:eastAsia="en-US"/>
        </w:rPr>
        <w:t>поставлене</w:t>
      </w:r>
      <w:r w:rsidR="006C34FE">
        <w:rPr>
          <w:sz w:val="28"/>
          <w:szCs w:val="28"/>
          <w:lang w:val="uk-UA" w:eastAsia="en-US"/>
        </w:rPr>
        <w:t xml:space="preserve"> завдання, обрахувати </w:t>
      </w:r>
      <w:r w:rsidR="002C416C">
        <w:rPr>
          <w:sz w:val="28"/>
          <w:szCs w:val="28"/>
          <w:lang w:val="uk-UA" w:eastAsia="en-US"/>
        </w:rPr>
        <w:t>введений</w:t>
      </w:r>
      <w:r w:rsidR="006C34FE">
        <w:rPr>
          <w:sz w:val="28"/>
          <w:szCs w:val="28"/>
          <w:lang w:val="uk-UA" w:eastAsia="en-US"/>
        </w:rPr>
        <w:t xml:space="preserve"> вираз, з усіма математичними правилами, такі як </w:t>
      </w:r>
      <w:r w:rsidR="002C416C">
        <w:rPr>
          <w:sz w:val="28"/>
          <w:szCs w:val="28"/>
          <w:lang w:val="uk-UA" w:eastAsia="en-US"/>
        </w:rPr>
        <w:t>пріоритети</w:t>
      </w:r>
      <w:r w:rsidR="006C34FE">
        <w:rPr>
          <w:sz w:val="28"/>
          <w:szCs w:val="28"/>
          <w:lang w:val="uk-UA" w:eastAsia="en-US"/>
        </w:rPr>
        <w:t xml:space="preserve"> знаків операцій та дужок, а також перевірки </w:t>
      </w:r>
      <w:r w:rsidR="002C416C">
        <w:rPr>
          <w:sz w:val="28"/>
          <w:szCs w:val="28"/>
          <w:lang w:val="uk-UA" w:eastAsia="en-US"/>
        </w:rPr>
        <w:t>правильності</w:t>
      </w:r>
      <w:r w:rsidR="006C34FE">
        <w:rPr>
          <w:sz w:val="28"/>
          <w:szCs w:val="28"/>
          <w:lang w:val="uk-UA" w:eastAsia="en-US"/>
        </w:rPr>
        <w:t xml:space="preserve"> введення строки для запобігання </w:t>
      </w:r>
      <w:r w:rsidR="002C416C">
        <w:rPr>
          <w:sz w:val="28"/>
          <w:szCs w:val="28"/>
          <w:lang w:val="uk-UA" w:eastAsia="en-US"/>
        </w:rPr>
        <w:t xml:space="preserve">помилок в ході роботи програми. Також були використанні знання з інших дисциплін( архітектура ОС), саме про </w:t>
      </w:r>
      <w:r w:rsidR="002C416C" w:rsidRPr="002C416C">
        <w:rPr>
          <w:sz w:val="28"/>
          <w:szCs w:val="28"/>
          <w:lang w:val="uk-UA" w:eastAsia="en-US"/>
        </w:rPr>
        <w:t>польський інверсний запис</w:t>
      </w:r>
      <w:r w:rsidR="002C416C">
        <w:rPr>
          <w:sz w:val="28"/>
          <w:szCs w:val="28"/>
          <w:lang w:val="uk-UA" w:eastAsia="en-US"/>
        </w:rPr>
        <w:t xml:space="preserve">, який допоміг знайти правильні пріоритети знаків операцій та дужок. </w:t>
      </w:r>
    </w:p>
    <w:p w:rsidR="002C416C" w:rsidRPr="002C416C" w:rsidRDefault="002C416C" w:rsidP="00D24714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Були також використанні принципи </w:t>
      </w:r>
      <w:r>
        <w:rPr>
          <w:sz w:val="28"/>
          <w:szCs w:val="28"/>
          <w:lang w:val="en-US" w:eastAsia="en-US"/>
        </w:rPr>
        <w:t>SOLID</w:t>
      </w:r>
      <w:r>
        <w:rPr>
          <w:sz w:val="28"/>
          <w:szCs w:val="28"/>
          <w:lang w:eastAsia="en-US"/>
        </w:rPr>
        <w:t xml:space="preserve"> та</w:t>
      </w:r>
      <w:r w:rsidRPr="002C416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KISS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uk-UA" w:eastAsia="en-US"/>
        </w:rPr>
        <w:t>також декомпозиція питання на декілька окремих модулей(</w:t>
      </w:r>
      <w:r w:rsidRPr="002C416C">
        <w:rPr>
          <w:sz w:val="28"/>
          <w:szCs w:val="28"/>
          <w:lang w:val="uk-UA" w:eastAsia="en-US"/>
        </w:rPr>
        <w:t xml:space="preserve">ФУНКЦІЇ ПЕРЕВІРКИ, ФУНКЦІЯ ПЕРЕВЕДЕННЯ СТРОКИ ДО ОБЕРНЕНОГО ПОЛЬСЬКОГО ЗАПИСУ, </w:t>
      </w:r>
      <w:r w:rsidRPr="002C416C">
        <w:rPr>
          <w:sz w:val="28"/>
          <w:szCs w:val="28"/>
        </w:rPr>
        <w:t>РЕАЛІЗА</w:t>
      </w:r>
      <w:r w:rsidRPr="002C416C">
        <w:rPr>
          <w:sz w:val="28"/>
          <w:szCs w:val="28"/>
          <w:lang w:val="uk-UA"/>
        </w:rPr>
        <w:t>ЦІЯ</w:t>
      </w:r>
      <w:r w:rsidRPr="002C416C">
        <w:rPr>
          <w:sz w:val="28"/>
          <w:szCs w:val="28"/>
        </w:rPr>
        <w:t xml:space="preserve"> МЕТОД</w:t>
      </w:r>
      <w:r w:rsidRPr="002C416C">
        <w:rPr>
          <w:sz w:val="28"/>
          <w:szCs w:val="28"/>
          <w:lang w:val="uk-UA"/>
        </w:rPr>
        <w:t>А ОБЧИСЛЕННЯ</w:t>
      </w:r>
      <w:r>
        <w:rPr>
          <w:sz w:val="28"/>
          <w:szCs w:val="28"/>
          <w:lang w:val="uk-UA"/>
        </w:rPr>
        <w:t>)</w:t>
      </w:r>
    </w:p>
    <w:sectPr w:rsidR="002C416C" w:rsidRPr="002C416C" w:rsidSect="00EE66EF">
      <w:footerReference w:type="default" r:id="rId8"/>
      <w:pgSz w:w="12240" w:h="15840"/>
      <w:pgMar w:top="1138" w:right="1138" w:bottom="1138" w:left="113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8CC" w:rsidRDefault="002F18CC">
      <w:r>
        <w:separator/>
      </w:r>
    </w:p>
  </w:endnote>
  <w:endnote w:type="continuationSeparator" w:id="0">
    <w:p w:rsidR="002F18CC" w:rsidRDefault="002F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205147"/>
      <w:docPartObj>
        <w:docPartGallery w:val="Page Numbers (Bottom of Page)"/>
        <w:docPartUnique/>
      </w:docPartObj>
    </w:sdtPr>
    <w:sdtContent>
      <w:p w:rsidR="002F21D3" w:rsidRDefault="002F21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2F21D3" w:rsidRDefault="002F2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8CC" w:rsidRDefault="002F18CC">
      <w:r>
        <w:separator/>
      </w:r>
    </w:p>
  </w:footnote>
  <w:footnote w:type="continuationSeparator" w:id="0">
    <w:p w:rsidR="002F18CC" w:rsidRDefault="002F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3EC"/>
    <w:multiLevelType w:val="hybridMultilevel"/>
    <w:tmpl w:val="A00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DC2"/>
    <w:multiLevelType w:val="multilevel"/>
    <w:tmpl w:val="0E425D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C1124"/>
    <w:multiLevelType w:val="hybridMultilevel"/>
    <w:tmpl w:val="CFDCB4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5FF05105"/>
    <w:multiLevelType w:val="hybridMultilevel"/>
    <w:tmpl w:val="DD1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66E8"/>
    <w:multiLevelType w:val="hybridMultilevel"/>
    <w:tmpl w:val="3EC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EF"/>
    <w:rsid w:val="000759C4"/>
    <w:rsid w:val="001A4B33"/>
    <w:rsid w:val="0024691B"/>
    <w:rsid w:val="002C416C"/>
    <w:rsid w:val="002F18CC"/>
    <w:rsid w:val="002F21D3"/>
    <w:rsid w:val="003A1782"/>
    <w:rsid w:val="0042013C"/>
    <w:rsid w:val="005976FC"/>
    <w:rsid w:val="006C34FE"/>
    <w:rsid w:val="00704635"/>
    <w:rsid w:val="00731D58"/>
    <w:rsid w:val="00794C94"/>
    <w:rsid w:val="007E1D70"/>
    <w:rsid w:val="007F0D25"/>
    <w:rsid w:val="00841697"/>
    <w:rsid w:val="00856BD6"/>
    <w:rsid w:val="00857036"/>
    <w:rsid w:val="00860196"/>
    <w:rsid w:val="00955032"/>
    <w:rsid w:val="0098269B"/>
    <w:rsid w:val="009B35C2"/>
    <w:rsid w:val="009B65B4"/>
    <w:rsid w:val="009D7357"/>
    <w:rsid w:val="00B47BC4"/>
    <w:rsid w:val="00B772B0"/>
    <w:rsid w:val="00BA54BC"/>
    <w:rsid w:val="00C3475D"/>
    <w:rsid w:val="00D24714"/>
    <w:rsid w:val="00D77008"/>
    <w:rsid w:val="00EE66EF"/>
    <w:rsid w:val="00F30577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5E0"/>
  <w15:chartTrackingRefBased/>
  <w15:docId w15:val="{C2A878D0-5B44-4E32-BE41-04FDA40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03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032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635"/>
    <w:pPr>
      <w:keepNext/>
      <w:keepLines/>
      <w:spacing w:before="40"/>
      <w:outlineLvl w:val="2"/>
    </w:pPr>
    <w:rPr>
      <w:rFonts w:eastAsiaTheme="majorEastAsia" w:cstheme="majorBidi"/>
      <w:color w:val="2E74B5" w:themeColor="accent1" w:themeShade="BF"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6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59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59C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635"/>
    <w:rPr>
      <w:rFonts w:ascii="Times New Roman" w:eastAsiaTheme="majorEastAsia" w:hAnsi="Times New Roman" w:cstheme="majorBidi"/>
      <w:color w:val="2E74B5" w:themeColor="accent1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9C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9C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759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59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759C4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759C4"/>
    <w:pPr>
      <w:spacing w:after="100"/>
    </w:pPr>
  </w:style>
  <w:style w:type="character" w:customStyle="1" w:styleId="mw-headline">
    <w:name w:val="mw-headline"/>
    <w:basedOn w:val="DefaultParagraphFont"/>
    <w:rsid w:val="000759C4"/>
  </w:style>
  <w:style w:type="paragraph" w:styleId="TOC3">
    <w:name w:val="toc 3"/>
    <w:basedOn w:val="Normal"/>
    <w:next w:val="Normal"/>
    <w:autoRedefine/>
    <w:uiPriority w:val="39"/>
    <w:unhideWhenUsed/>
    <w:rsid w:val="000759C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759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66E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6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032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35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046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55032"/>
    <w:pPr>
      <w:spacing w:after="100"/>
      <w:ind w:left="240"/>
    </w:pPr>
  </w:style>
  <w:style w:type="paragraph" w:styleId="BodyTextIndent2">
    <w:name w:val="Body Text Indent 2"/>
    <w:basedOn w:val="Normal"/>
    <w:link w:val="BodyTextIndent2Char"/>
    <w:semiHidden/>
    <w:rsid w:val="009B65B4"/>
    <w:pPr>
      <w:ind w:firstLine="567"/>
      <w:jc w:val="both"/>
    </w:pPr>
    <w:rPr>
      <w:rFonts w:ascii="Courier New" w:hAnsi="Courier New"/>
      <w:sz w:val="1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B65B4"/>
    <w:rPr>
      <w:rFonts w:ascii="Courier New" w:eastAsia="Times New Roman" w:hAnsi="Courier New" w:cs="Times New Roman"/>
      <w:sz w:val="1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85;&#1080;&#1074;&#1077;&#1088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4871-E571-4B67-8910-D52382CE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160</TotalTime>
  <Pages>1</Pages>
  <Words>1900</Words>
  <Characters>10835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vt:lpstr>
      <vt:lpstr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vt:lpstr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                                   Національний технічний університет "ХПІ"                                 кафедра "Інформатика та інтелектуальна власність"</dc:title>
  <dc:subject/>
  <dc:creator>Programmer Nedo</dc:creator>
  <cp:keywords/>
  <dc:description/>
  <cp:lastModifiedBy>Programmer Nedo</cp:lastModifiedBy>
  <cp:revision>8</cp:revision>
  <dcterms:created xsi:type="dcterms:W3CDTF">2020-11-30T18:00:00Z</dcterms:created>
  <dcterms:modified xsi:type="dcterms:W3CDTF">2021-05-12T07:56:00Z</dcterms:modified>
</cp:coreProperties>
</file>